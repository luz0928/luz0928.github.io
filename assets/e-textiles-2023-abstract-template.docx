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9985" w14:textId="77777777" w:rsidR="007D5D29" w:rsidRDefault="007D5D29" w:rsidP="00A24882">
      <w:pPr>
        <w:tabs>
          <w:tab w:val="left" w:pos="3261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55B62B3" w14:textId="77777777" w:rsidR="003A195F" w:rsidRDefault="003A195F" w:rsidP="00A24882">
      <w:pPr>
        <w:tabs>
          <w:tab w:val="left" w:pos="3261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DE64FA2" w14:textId="77777777" w:rsidR="00A24882" w:rsidRPr="000D0A3F" w:rsidRDefault="00A24882" w:rsidP="00A24882">
      <w:pPr>
        <w:tabs>
          <w:tab w:val="left" w:pos="3261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Title of Your Paper</w:t>
      </w:r>
    </w:p>
    <w:p w14:paraId="7789D530" w14:textId="77777777" w:rsidR="00A24882" w:rsidRPr="00045707" w:rsidRDefault="004F232D" w:rsidP="004F232D">
      <w:pPr>
        <w:tabs>
          <w:tab w:val="left" w:pos="3261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A. Author</w:t>
      </w:r>
      <w:r w:rsidR="00A24882" w:rsidRPr="000D0A3F">
        <w:rPr>
          <w:rFonts w:ascii="Times New Roman" w:hAnsi="Times New Roman"/>
          <w:sz w:val="22"/>
          <w:vertAlign w:val="superscript"/>
        </w:rPr>
        <w:t>1</w:t>
      </w:r>
      <w:r w:rsidR="00A24882" w:rsidRPr="00045707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B.</w:t>
      </w:r>
      <w:r w:rsidR="00A2488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Author</w:t>
      </w:r>
      <w:r w:rsidR="00A24882" w:rsidRPr="000D0A3F">
        <w:rPr>
          <w:rFonts w:ascii="Times New Roman" w:hAnsi="Times New Roman"/>
          <w:sz w:val="22"/>
          <w:vertAlign w:val="superscript"/>
        </w:rPr>
        <w:t>2</w:t>
      </w:r>
      <w:r w:rsidR="00A24882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C. Author</w:t>
      </w:r>
      <w:r w:rsidR="00A24882" w:rsidRPr="000D0A3F">
        <w:rPr>
          <w:rFonts w:ascii="Times New Roman" w:hAnsi="Times New Roman"/>
          <w:sz w:val="22"/>
          <w:vertAlign w:val="superscript"/>
        </w:rPr>
        <w:t>3</w:t>
      </w:r>
    </w:p>
    <w:p w14:paraId="7DC47C62" w14:textId="77777777" w:rsidR="00A24882" w:rsidRPr="00B92E73" w:rsidRDefault="00A24882" w:rsidP="004F232D">
      <w:pPr>
        <w:tabs>
          <w:tab w:val="left" w:pos="3261"/>
        </w:tabs>
        <w:jc w:val="center"/>
        <w:rPr>
          <w:rFonts w:ascii="Times New Roman" w:hAnsi="Times New Roman"/>
          <w:i/>
          <w:sz w:val="22"/>
        </w:rPr>
      </w:pPr>
      <w:r w:rsidRPr="00B92E73">
        <w:rPr>
          <w:rFonts w:ascii="Times New Roman" w:hAnsi="Times New Roman"/>
          <w:i/>
          <w:sz w:val="22"/>
          <w:vertAlign w:val="superscript"/>
        </w:rPr>
        <w:t>1</w:t>
      </w:r>
      <w:r w:rsidRPr="00B92E73">
        <w:rPr>
          <w:rFonts w:ascii="Times New Roman" w:hAnsi="Times New Roman"/>
          <w:i/>
          <w:sz w:val="22"/>
        </w:rPr>
        <w:t>Department, Institution/Company, City, Country</w:t>
      </w:r>
    </w:p>
    <w:p w14:paraId="75E4B5CF" w14:textId="77777777" w:rsidR="00A24882" w:rsidRPr="00B92E73" w:rsidRDefault="00A24882" w:rsidP="004F232D">
      <w:pPr>
        <w:tabs>
          <w:tab w:val="left" w:pos="3261"/>
        </w:tabs>
        <w:jc w:val="center"/>
        <w:rPr>
          <w:rFonts w:ascii="Times New Roman" w:hAnsi="Times New Roman"/>
          <w:i/>
          <w:sz w:val="22"/>
        </w:rPr>
      </w:pPr>
      <w:r w:rsidRPr="00B92E73">
        <w:rPr>
          <w:rFonts w:ascii="Times New Roman" w:hAnsi="Times New Roman"/>
          <w:i/>
          <w:sz w:val="22"/>
          <w:vertAlign w:val="superscript"/>
        </w:rPr>
        <w:t>2</w:t>
      </w:r>
      <w:r w:rsidRPr="00B92E73">
        <w:rPr>
          <w:rFonts w:ascii="Times New Roman" w:hAnsi="Times New Roman"/>
          <w:i/>
          <w:sz w:val="22"/>
        </w:rPr>
        <w:t>Department, Institution/Company, City, Country</w:t>
      </w:r>
    </w:p>
    <w:p w14:paraId="621FA9ED" w14:textId="77777777" w:rsidR="00A24882" w:rsidRDefault="00A24882" w:rsidP="004F232D">
      <w:pPr>
        <w:tabs>
          <w:tab w:val="left" w:pos="3261"/>
        </w:tabs>
        <w:jc w:val="center"/>
        <w:rPr>
          <w:rFonts w:ascii="Times New Roman" w:hAnsi="Times New Roman"/>
          <w:i/>
          <w:sz w:val="22"/>
        </w:rPr>
      </w:pPr>
      <w:r w:rsidRPr="00B92E73">
        <w:rPr>
          <w:rFonts w:ascii="Times New Roman" w:hAnsi="Times New Roman"/>
          <w:i/>
          <w:sz w:val="22"/>
          <w:vertAlign w:val="superscript"/>
        </w:rPr>
        <w:t>3</w:t>
      </w:r>
      <w:r w:rsidRPr="00B92E73">
        <w:rPr>
          <w:rFonts w:ascii="Times New Roman" w:hAnsi="Times New Roman"/>
          <w:i/>
          <w:sz w:val="22"/>
        </w:rPr>
        <w:t>Department, Institution/Company, City, Country</w:t>
      </w:r>
    </w:p>
    <w:p w14:paraId="73C6E04E" w14:textId="77777777" w:rsidR="00885425" w:rsidRDefault="00885425" w:rsidP="004F232D">
      <w:pPr>
        <w:tabs>
          <w:tab w:val="left" w:pos="3261"/>
        </w:tabs>
        <w:jc w:val="center"/>
        <w:rPr>
          <w:rFonts w:ascii="Times New Roman" w:hAnsi="Times New Roman"/>
          <w:i/>
          <w:sz w:val="22"/>
        </w:rPr>
      </w:pPr>
    </w:p>
    <w:p w14:paraId="2F98102A" w14:textId="77777777" w:rsidR="00885425" w:rsidRPr="00B92E73" w:rsidRDefault="00885425" w:rsidP="004F232D">
      <w:pPr>
        <w:tabs>
          <w:tab w:val="left" w:pos="3261"/>
        </w:tabs>
        <w:jc w:val="center"/>
        <w:rPr>
          <w:rFonts w:ascii="Times New Roman" w:hAnsi="Times New Roman"/>
          <w:i/>
          <w:sz w:val="22"/>
        </w:rPr>
      </w:pPr>
    </w:p>
    <w:p w14:paraId="77B0F099" w14:textId="77777777" w:rsidR="00A24882" w:rsidRDefault="00A24882" w:rsidP="00A24882">
      <w:pPr>
        <w:tabs>
          <w:tab w:val="left" w:pos="3261"/>
        </w:tabs>
        <w:rPr>
          <w:rFonts w:ascii="Times New Roman" w:hAnsi="Times New Roman"/>
          <w:b/>
          <w:sz w:val="22"/>
        </w:rPr>
      </w:pPr>
    </w:p>
    <w:p w14:paraId="5A0B1983" w14:textId="77777777" w:rsidR="00A24882" w:rsidRPr="002B2DFC" w:rsidRDefault="00A24882" w:rsidP="00A24882">
      <w:pPr>
        <w:tabs>
          <w:tab w:val="left" w:pos="3261"/>
        </w:tabs>
        <w:rPr>
          <w:rFonts w:ascii="Times New Roman" w:hAnsi="Times New Roman"/>
          <w:b/>
          <w:sz w:val="22"/>
        </w:rPr>
      </w:pPr>
      <w:r w:rsidRPr="002B2DFC">
        <w:rPr>
          <w:rFonts w:ascii="Times New Roman" w:hAnsi="Times New Roman"/>
          <w:b/>
          <w:sz w:val="22"/>
        </w:rPr>
        <w:t>Summary (</w:t>
      </w:r>
      <w:r w:rsidR="000623D8" w:rsidRPr="002B2DFC">
        <w:rPr>
          <w:rFonts w:ascii="Times New Roman" w:hAnsi="Times New Roman"/>
          <w:b/>
          <w:sz w:val="22"/>
        </w:rPr>
        <w:t xml:space="preserve">maximum </w:t>
      </w:r>
      <w:r w:rsidRPr="002B2DFC">
        <w:rPr>
          <w:rFonts w:ascii="Times New Roman" w:hAnsi="Times New Roman"/>
          <w:b/>
          <w:sz w:val="22"/>
        </w:rPr>
        <w:t>150 words)</w:t>
      </w:r>
    </w:p>
    <w:p w14:paraId="76DEA136" w14:textId="0381C8C0" w:rsidR="004A7C6A" w:rsidRPr="007D5D29" w:rsidRDefault="007D5D29" w:rsidP="0041009B">
      <w:pPr>
        <w:tabs>
          <w:tab w:val="left" w:pos="3261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This is the </w:t>
      </w:r>
      <w:r w:rsidR="00A24882" w:rsidRPr="002B2DFC">
        <w:rPr>
          <w:rFonts w:ascii="Times New Roman" w:hAnsi="Times New Roman"/>
          <w:sz w:val="22"/>
        </w:rPr>
        <w:t>te</w:t>
      </w:r>
      <w:r>
        <w:rPr>
          <w:rFonts w:ascii="Times New Roman" w:hAnsi="Times New Roman"/>
          <w:sz w:val="22"/>
        </w:rPr>
        <w:t>mplate for</w:t>
      </w:r>
      <w:r w:rsidR="00A24882" w:rsidRPr="002B2DFC">
        <w:rPr>
          <w:rFonts w:ascii="Times New Roman" w:hAnsi="Times New Roman"/>
          <w:sz w:val="22"/>
        </w:rPr>
        <w:t xml:space="preserve"> abstracts for </w:t>
      </w:r>
      <w:r w:rsidR="003A195F">
        <w:rPr>
          <w:rFonts w:ascii="Times New Roman" w:hAnsi="Times New Roman"/>
          <w:sz w:val="22"/>
        </w:rPr>
        <w:t>E-Textiles 202</w:t>
      </w:r>
      <w:r w:rsidR="009930AD">
        <w:rPr>
          <w:rFonts w:ascii="Times New Roman" w:hAnsi="Times New Roman"/>
          <w:sz w:val="22"/>
        </w:rPr>
        <w:t>3</w:t>
      </w:r>
      <w:r w:rsidR="003A195F">
        <w:rPr>
          <w:rFonts w:ascii="Times New Roman" w:hAnsi="Times New Roman"/>
          <w:sz w:val="22"/>
        </w:rPr>
        <w:t>. When submitting</w:t>
      </w:r>
      <w:r>
        <w:rPr>
          <w:rFonts w:ascii="Times New Roman" w:hAnsi="Times New Roman"/>
          <w:sz w:val="22"/>
        </w:rPr>
        <w:t xml:space="preserve"> the abstract, please indicate whether you would like to be considered for an oral presentation or poster presentation.</w:t>
      </w:r>
    </w:p>
    <w:p w14:paraId="55DB80AA" w14:textId="77777777" w:rsidR="00A24882" w:rsidRPr="002B2DFC" w:rsidRDefault="00A24882" w:rsidP="0041009B">
      <w:pPr>
        <w:widowControl/>
        <w:spacing w:before="60"/>
        <w:jc w:val="left"/>
        <w:rPr>
          <w:rFonts w:ascii="Times New Roman" w:eastAsia="Times New Roman" w:hAnsi="Times New Roman"/>
          <w:kern w:val="0"/>
          <w:sz w:val="22"/>
          <w:lang w:eastAsia="en-US"/>
        </w:rPr>
      </w:pPr>
      <w:r w:rsidRPr="002B2DFC">
        <w:rPr>
          <w:rFonts w:ascii="Times New Roman" w:hAnsi="Times New Roman"/>
          <w:sz w:val="22"/>
        </w:rPr>
        <w:t xml:space="preserve">Please </w:t>
      </w:r>
      <w:r w:rsidRPr="002B2DFC">
        <w:rPr>
          <w:rFonts w:ascii="Times New Roman" w:hAnsi="Times New Roman"/>
          <w:sz w:val="22"/>
          <w:u w:val="single"/>
        </w:rPr>
        <w:t xml:space="preserve">underline the </w:t>
      </w:r>
      <w:r w:rsidRPr="00DF7017">
        <w:rPr>
          <w:rFonts w:ascii="Times New Roman" w:hAnsi="Times New Roman"/>
          <w:b/>
          <w:bCs/>
          <w:sz w:val="22"/>
          <w:u w:val="single"/>
        </w:rPr>
        <w:t>presenting</w:t>
      </w:r>
      <w:r w:rsidRPr="002B2DFC">
        <w:rPr>
          <w:rFonts w:ascii="Times New Roman" w:hAnsi="Times New Roman"/>
          <w:sz w:val="22"/>
          <w:u w:val="single"/>
        </w:rPr>
        <w:t xml:space="preserve"> author</w:t>
      </w:r>
      <w:r w:rsidRPr="002B2DFC">
        <w:rPr>
          <w:rFonts w:ascii="Times New Roman" w:hAnsi="Times New Roman"/>
          <w:sz w:val="22"/>
        </w:rPr>
        <w:t xml:space="preserve"> and make sure t</w:t>
      </w:r>
      <w:r w:rsidR="007A1948">
        <w:rPr>
          <w:rFonts w:ascii="Times New Roman" w:hAnsi="Times New Roman"/>
          <w:sz w:val="22"/>
        </w:rPr>
        <w:t xml:space="preserve">hat the e-mail address, </w:t>
      </w:r>
      <w:r w:rsidRPr="002B2DFC">
        <w:rPr>
          <w:rFonts w:ascii="Times New Roman" w:hAnsi="Times New Roman"/>
          <w:sz w:val="22"/>
        </w:rPr>
        <w:t>mail</w:t>
      </w:r>
      <w:r w:rsidR="007A1948">
        <w:rPr>
          <w:rFonts w:ascii="Times New Roman" w:hAnsi="Times New Roman"/>
          <w:sz w:val="22"/>
        </w:rPr>
        <w:t>ing</w:t>
      </w:r>
      <w:r w:rsidR="003A195F">
        <w:rPr>
          <w:rFonts w:ascii="Times New Roman" w:hAnsi="Times New Roman"/>
          <w:sz w:val="22"/>
        </w:rPr>
        <w:t xml:space="preserve"> address and </w:t>
      </w:r>
      <w:r w:rsidRPr="002B2DFC">
        <w:rPr>
          <w:rFonts w:ascii="Times New Roman" w:hAnsi="Times New Roman"/>
          <w:sz w:val="22"/>
        </w:rPr>
        <w:t>telephone number</w:t>
      </w:r>
      <w:r w:rsidR="003A195F">
        <w:rPr>
          <w:rFonts w:ascii="Times New Roman" w:hAnsi="Times New Roman"/>
          <w:sz w:val="22"/>
        </w:rPr>
        <w:t xml:space="preserve"> </w:t>
      </w:r>
      <w:r w:rsidRPr="002B2DFC">
        <w:rPr>
          <w:rFonts w:ascii="Times New Roman" w:hAnsi="Times New Roman"/>
          <w:sz w:val="22"/>
        </w:rPr>
        <w:t>of the corresponding</w:t>
      </w:r>
      <w:r w:rsidR="00C5039C" w:rsidRPr="002B2DFC">
        <w:rPr>
          <w:rFonts w:ascii="Times New Roman" w:hAnsi="Times New Roman"/>
          <w:sz w:val="22"/>
        </w:rPr>
        <w:t xml:space="preserve"> author are</w:t>
      </w:r>
      <w:r w:rsidR="007A1948">
        <w:rPr>
          <w:rFonts w:ascii="Times New Roman" w:hAnsi="Times New Roman"/>
          <w:sz w:val="22"/>
        </w:rPr>
        <w:t xml:space="preserve"> provided.</w:t>
      </w:r>
    </w:p>
    <w:p w14:paraId="60E3D0E6" w14:textId="77777777" w:rsidR="00A24882" w:rsidRDefault="00A24882" w:rsidP="0041009B">
      <w:pPr>
        <w:tabs>
          <w:tab w:val="left" w:pos="3261"/>
        </w:tabs>
        <w:rPr>
          <w:rFonts w:ascii="Times New Roman" w:hAnsi="Times New Roman"/>
          <w:sz w:val="22"/>
        </w:rPr>
      </w:pPr>
      <w:r w:rsidRPr="002B2DFC">
        <w:rPr>
          <w:rFonts w:ascii="Times New Roman" w:hAnsi="Times New Roman"/>
          <w:sz w:val="22"/>
        </w:rPr>
        <w:t>In the first paragraph, please describ</w:t>
      </w:r>
      <w:r w:rsidR="00C5039C" w:rsidRPr="002B2DFC">
        <w:rPr>
          <w:rFonts w:ascii="Times New Roman" w:hAnsi="Times New Roman"/>
          <w:sz w:val="22"/>
        </w:rPr>
        <w:t xml:space="preserve">e your major achievements and </w:t>
      </w:r>
      <w:r w:rsidRPr="002B2DFC">
        <w:rPr>
          <w:rFonts w:ascii="Times New Roman" w:hAnsi="Times New Roman"/>
          <w:sz w:val="22"/>
        </w:rPr>
        <w:t>present the summary of y</w:t>
      </w:r>
      <w:r w:rsidR="007D5D29">
        <w:rPr>
          <w:rFonts w:ascii="Times New Roman" w:hAnsi="Times New Roman"/>
          <w:sz w:val="22"/>
        </w:rPr>
        <w:t>our contribution.</w:t>
      </w:r>
    </w:p>
    <w:p w14:paraId="1ED1EAE9" w14:textId="77777777" w:rsidR="007D5D29" w:rsidRPr="002B2DFC" w:rsidRDefault="007D5D29" w:rsidP="0041009B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7B037A18" w14:textId="63163F1C" w:rsidR="00CC0C61" w:rsidRDefault="00CC0C61" w:rsidP="0041009B">
      <w:pPr>
        <w:tabs>
          <w:tab w:val="left" w:pos="3261"/>
        </w:tabs>
        <w:spacing w:before="1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Keywords (up to 5)</w:t>
      </w:r>
    </w:p>
    <w:p w14:paraId="67801393" w14:textId="72958889" w:rsidR="00CC0C61" w:rsidRPr="00CC0C61" w:rsidRDefault="00CC0C61" w:rsidP="0041009B">
      <w:pPr>
        <w:tabs>
          <w:tab w:val="left" w:pos="3261"/>
        </w:tabs>
        <w:spacing w:before="120"/>
        <w:rPr>
          <w:rFonts w:ascii="Times New Roman" w:hAnsi="Times New Roman"/>
          <w:bCs/>
          <w:sz w:val="22"/>
        </w:rPr>
      </w:pPr>
      <w:r w:rsidRPr="00CC0C61">
        <w:rPr>
          <w:rFonts w:ascii="Times New Roman" w:hAnsi="Times New Roman"/>
          <w:bCs/>
          <w:sz w:val="22"/>
        </w:rPr>
        <w:t>Please include any key words</w:t>
      </w:r>
      <w:r w:rsidR="00775E50">
        <w:rPr>
          <w:rFonts w:ascii="Times New Roman" w:hAnsi="Times New Roman"/>
          <w:bCs/>
          <w:sz w:val="22"/>
        </w:rPr>
        <w:t>/phrase</w:t>
      </w:r>
      <w:r w:rsidRPr="00CC0C61">
        <w:rPr>
          <w:rFonts w:ascii="Times New Roman" w:hAnsi="Times New Roman"/>
          <w:bCs/>
          <w:sz w:val="22"/>
        </w:rPr>
        <w:t xml:space="preserve"> of your choice for your work</w:t>
      </w:r>
      <w:r w:rsidR="005256EC">
        <w:rPr>
          <w:rFonts w:ascii="Times New Roman" w:hAnsi="Times New Roman"/>
          <w:bCs/>
          <w:sz w:val="22"/>
        </w:rPr>
        <w:t xml:space="preserve"> (</w:t>
      </w:r>
      <w:proofErr w:type="gramStart"/>
      <w:r w:rsidR="005256EC">
        <w:rPr>
          <w:rFonts w:ascii="Times New Roman" w:hAnsi="Times New Roman"/>
          <w:bCs/>
          <w:sz w:val="22"/>
        </w:rPr>
        <w:t>e.g.</w:t>
      </w:r>
      <w:proofErr w:type="gramEnd"/>
      <w:r w:rsidR="005256EC">
        <w:rPr>
          <w:rFonts w:ascii="Times New Roman" w:hAnsi="Times New Roman"/>
          <w:bCs/>
          <w:sz w:val="22"/>
        </w:rPr>
        <w:t xml:space="preserve"> printed sensor</w:t>
      </w:r>
      <w:r w:rsidR="00775E50">
        <w:rPr>
          <w:rFonts w:ascii="Times New Roman" w:hAnsi="Times New Roman"/>
          <w:bCs/>
          <w:sz w:val="22"/>
        </w:rPr>
        <w:t>,</w:t>
      </w:r>
      <w:r w:rsidR="00634319">
        <w:rPr>
          <w:rFonts w:ascii="Times New Roman" w:hAnsi="Times New Roman"/>
          <w:bCs/>
          <w:sz w:val="22"/>
        </w:rPr>
        <w:t xml:space="preserve"> wearables, e-yarn</w:t>
      </w:r>
      <w:r w:rsidR="006D6895">
        <w:rPr>
          <w:rFonts w:ascii="Times New Roman" w:hAnsi="Times New Roman"/>
          <w:bCs/>
          <w:sz w:val="22"/>
        </w:rPr>
        <w:t>)</w:t>
      </w:r>
    </w:p>
    <w:p w14:paraId="5B10B7A2" w14:textId="77777777" w:rsidR="00CC0C61" w:rsidRDefault="00CC0C61" w:rsidP="0041009B">
      <w:pPr>
        <w:tabs>
          <w:tab w:val="left" w:pos="3261"/>
        </w:tabs>
        <w:spacing w:before="120"/>
        <w:rPr>
          <w:rFonts w:ascii="Times New Roman" w:hAnsi="Times New Roman"/>
          <w:b/>
          <w:sz w:val="22"/>
        </w:rPr>
      </w:pPr>
    </w:p>
    <w:p w14:paraId="719F712D" w14:textId="77777777" w:rsidR="00CD31C6" w:rsidRDefault="00BF0196" w:rsidP="00CD31C6">
      <w:pPr>
        <w:tabs>
          <w:tab w:val="left" w:pos="3261"/>
        </w:tabs>
        <w:spacing w:before="1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Motivation and R</w:t>
      </w:r>
      <w:r w:rsidR="00A24882" w:rsidRPr="002B2DFC">
        <w:rPr>
          <w:rFonts w:ascii="Times New Roman" w:hAnsi="Times New Roman"/>
          <w:b/>
          <w:sz w:val="22"/>
        </w:rPr>
        <w:t>esults</w:t>
      </w:r>
      <w:r w:rsidR="00DA716D">
        <w:rPr>
          <w:rFonts w:ascii="Times New Roman" w:hAnsi="Times New Roman"/>
          <w:b/>
          <w:sz w:val="22"/>
        </w:rPr>
        <w:t xml:space="preserve"> </w:t>
      </w:r>
    </w:p>
    <w:p w14:paraId="544F9E4A" w14:textId="2F23206B" w:rsidR="00A62E20" w:rsidRDefault="00C5039C" w:rsidP="00CD31C6">
      <w:pPr>
        <w:tabs>
          <w:tab w:val="left" w:pos="3261"/>
        </w:tabs>
        <w:spacing w:before="120"/>
        <w:rPr>
          <w:rFonts w:ascii="Times New Roman" w:hAnsi="Times New Roman"/>
          <w:sz w:val="22"/>
        </w:rPr>
      </w:pPr>
      <w:r w:rsidRPr="002B2DFC">
        <w:rPr>
          <w:rFonts w:ascii="Times New Roman" w:hAnsi="Times New Roman"/>
          <w:sz w:val="22"/>
        </w:rPr>
        <w:t xml:space="preserve">The motivation and results of your research must be clearly </w:t>
      </w:r>
      <w:proofErr w:type="gramStart"/>
      <w:r w:rsidRPr="002B2DFC">
        <w:rPr>
          <w:rFonts w:ascii="Times New Roman" w:hAnsi="Times New Roman"/>
          <w:sz w:val="22"/>
        </w:rPr>
        <w:t>identified</w:t>
      </w:r>
      <w:proofErr w:type="gramEnd"/>
      <w:r w:rsidRPr="002B2DFC">
        <w:rPr>
          <w:rFonts w:ascii="Times New Roman" w:hAnsi="Times New Roman"/>
          <w:sz w:val="22"/>
        </w:rPr>
        <w:t xml:space="preserve"> and the </w:t>
      </w:r>
      <w:r w:rsidR="00A62E20" w:rsidRPr="00885425">
        <w:rPr>
          <w:rFonts w:ascii="Times New Roman" w:hAnsi="Times New Roman"/>
          <w:sz w:val="22"/>
        </w:rPr>
        <w:t xml:space="preserve">novelty or </w:t>
      </w:r>
      <w:r w:rsidRPr="00885425">
        <w:rPr>
          <w:rFonts w:ascii="Times New Roman" w:hAnsi="Times New Roman"/>
          <w:sz w:val="22"/>
        </w:rPr>
        <w:t>progress</w:t>
      </w:r>
      <w:r w:rsidRPr="002B2DFC">
        <w:rPr>
          <w:rFonts w:ascii="Times New Roman" w:hAnsi="Times New Roman"/>
          <w:sz w:val="22"/>
        </w:rPr>
        <w:t xml:space="preserve"> made compared to the state of the art has to be provided. </w:t>
      </w:r>
    </w:p>
    <w:p w14:paraId="0D785454" w14:textId="77777777" w:rsidR="007A1948" w:rsidRPr="002B2DFC" w:rsidRDefault="007A1948" w:rsidP="0041009B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5C47CD04" w14:textId="50267045" w:rsidR="00A24882" w:rsidRDefault="00A24882" w:rsidP="0041009B">
      <w:pPr>
        <w:tabs>
          <w:tab w:val="left" w:pos="3261"/>
        </w:tabs>
        <w:rPr>
          <w:rFonts w:ascii="Times New Roman" w:hAnsi="Times New Roman"/>
          <w:sz w:val="22"/>
        </w:rPr>
      </w:pPr>
      <w:r w:rsidRPr="002B2DFC">
        <w:rPr>
          <w:rFonts w:ascii="Times New Roman" w:hAnsi="Times New Roman"/>
          <w:sz w:val="22"/>
        </w:rPr>
        <w:t xml:space="preserve">The </w:t>
      </w:r>
      <w:r w:rsidRPr="00941669">
        <w:rPr>
          <w:rFonts w:ascii="Times New Roman" w:hAnsi="Times New Roman"/>
          <w:b/>
          <w:bCs/>
          <w:sz w:val="22"/>
        </w:rPr>
        <w:t>total length of the abstract</w:t>
      </w:r>
      <w:r w:rsidR="008C183A" w:rsidRPr="002B2DFC">
        <w:rPr>
          <w:rFonts w:ascii="Times New Roman" w:hAnsi="Times New Roman"/>
          <w:sz w:val="22"/>
        </w:rPr>
        <w:t xml:space="preserve"> </w:t>
      </w:r>
      <w:r w:rsidR="000623D8" w:rsidRPr="002B2DFC">
        <w:rPr>
          <w:rFonts w:ascii="Times New Roman" w:hAnsi="Times New Roman"/>
          <w:sz w:val="22"/>
        </w:rPr>
        <w:t>including summary</w:t>
      </w:r>
      <w:r w:rsidR="00941669">
        <w:rPr>
          <w:rFonts w:ascii="Times New Roman" w:hAnsi="Times New Roman"/>
          <w:sz w:val="22"/>
        </w:rPr>
        <w:t xml:space="preserve"> and conclusions</w:t>
      </w:r>
      <w:r w:rsidR="000623D8" w:rsidRPr="002B2DFC">
        <w:rPr>
          <w:rFonts w:ascii="Times New Roman" w:hAnsi="Times New Roman"/>
          <w:sz w:val="22"/>
        </w:rPr>
        <w:t xml:space="preserve"> but excluding references </w:t>
      </w:r>
      <w:r w:rsidR="008C183A" w:rsidRPr="00941669">
        <w:rPr>
          <w:rFonts w:ascii="Times New Roman" w:hAnsi="Times New Roman"/>
          <w:b/>
          <w:bCs/>
          <w:sz w:val="22"/>
        </w:rPr>
        <w:t xml:space="preserve">should </w:t>
      </w:r>
      <w:r w:rsidRPr="00941669">
        <w:rPr>
          <w:rFonts w:ascii="Times New Roman" w:hAnsi="Times New Roman"/>
          <w:b/>
          <w:bCs/>
          <w:sz w:val="22"/>
        </w:rPr>
        <w:t xml:space="preserve">not exceed </w:t>
      </w:r>
      <w:r w:rsidR="00CD31C6" w:rsidRPr="00941669">
        <w:rPr>
          <w:rFonts w:ascii="Times New Roman" w:hAnsi="Times New Roman"/>
          <w:b/>
          <w:bCs/>
          <w:sz w:val="22"/>
        </w:rPr>
        <w:t>6</w:t>
      </w:r>
      <w:r w:rsidRPr="00941669">
        <w:rPr>
          <w:rFonts w:ascii="Times New Roman" w:hAnsi="Times New Roman"/>
          <w:b/>
          <w:bCs/>
          <w:sz w:val="22"/>
        </w:rPr>
        <w:t>00 words</w:t>
      </w:r>
      <w:r w:rsidRPr="002B2DFC">
        <w:rPr>
          <w:rFonts w:ascii="Times New Roman" w:hAnsi="Times New Roman"/>
          <w:sz w:val="22"/>
        </w:rPr>
        <w:t xml:space="preserve">. </w:t>
      </w:r>
      <w:r w:rsidRPr="00885425">
        <w:rPr>
          <w:rFonts w:ascii="Times New Roman" w:hAnsi="Times New Roman"/>
          <w:sz w:val="22"/>
        </w:rPr>
        <w:t>Please present</w:t>
      </w:r>
      <w:r w:rsidR="007D5D29" w:rsidRPr="00885425">
        <w:rPr>
          <w:rFonts w:ascii="Times New Roman" w:hAnsi="Times New Roman"/>
          <w:sz w:val="22"/>
        </w:rPr>
        <w:t xml:space="preserve"> results in the abstract and</w:t>
      </w:r>
      <w:r w:rsidRPr="00885425">
        <w:rPr>
          <w:rFonts w:ascii="Times New Roman" w:hAnsi="Times New Roman"/>
          <w:sz w:val="22"/>
        </w:rPr>
        <w:t xml:space="preserve"> illustrate your approach and results by referring to figures and/or tables on the second page.</w:t>
      </w:r>
      <w:r w:rsidRPr="002B2DFC">
        <w:rPr>
          <w:rFonts w:ascii="Times New Roman" w:hAnsi="Times New Roman"/>
          <w:sz w:val="22"/>
        </w:rPr>
        <w:t xml:space="preserve"> To explain the motivation and background of your work, you can refer to previous works by yourselves and/or other researchers</w:t>
      </w:r>
      <w:r w:rsidR="008E49DE">
        <w:rPr>
          <w:rFonts w:ascii="Times New Roman" w:hAnsi="Times New Roman"/>
          <w:sz w:val="22"/>
        </w:rPr>
        <w:t xml:space="preserve"> to be included on the second page</w:t>
      </w:r>
      <w:r w:rsidRPr="002B2DFC">
        <w:rPr>
          <w:rFonts w:ascii="Times New Roman" w:hAnsi="Times New Roman"/>
          <w:sz w:val="22"/>
        </w:rPr>
        <w:t>.</w:t>
      </w:r>
    </w:p>
    <w:p w14:paraId="39F7252A" w14:textId="2D9852B4" w:rsidR="0041009B" w:rsidRDefault="0041009B" w:rsidP="0041009B">
      <w:pPr>
        <w:tabs>
          <w:tab w:val="left" w:pos="3261"/>
        </w:tabs>
      </w:pPr>
    </w:p>
    <w:p w14:paraId="6931EC21" w14:textId="0E8AD26D" w:rsidR="004E3745" w:rsidRPr="00394B2B" w:rsidRDefault="00DA716D" w:rsidP="0041009B">
      <w:pPr>
        <w:tabs>
          <w:tab w:val="left" w:pos="3261"/>
        </w:tabs>
        <w:rPr>
          <w:rFonts w:ascii="Times New Roman" w:hAnsi="Times New Roman"/>
          <w:b/>
          <w:bCs/>
          <w:sz w:val="22"/>
        </w:rPr>
      </w:pPr>
      <w:r w:rsidRPr="00394B2B">
        <w:rPr>
          <w:rFonts w:ascii="Times New Roman" w:hAnsi="Times New Roman"/>
          <w:b/>
          <w:bCs/>
          <w:sz w:val="22"/>
        </w:rPr>
        <w:t>Conclusions (max 100 words)</w:t>
      </w:r>
    </w:p>
    <w:p w14:paraId="7EB7497B" w14:textId="5B54841C" w:rsidR="00DA716D" w:rsidRDefault="00E310F6" w:rsidP="0041009B">
      <w:pPr>
        <w:tabs>
          <w:tab w:val="left" w:pos="3261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 should highlight the most important conclusion</w:t>
      </w:r>
      <w:r w:rsidR="00390D19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of your work.</w:t>
      </w:r>
    </w:p>
    <w:p w14:paraId="545CFD9D" w14:textId="77777777" w:rsidR="00547BD5" w:rsidRDefault="00547BD5" w:rsidP="0041009B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0B85738E" w14:textId="77777777" w:rsidR="00394B2B" w:rsidRDefault="00394B2B" w:rsidP="0041009B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1C4CECDB" w14:textId="5AFFAA09" w:rsidR="004E3745" w:rsidRDefault="004E3745" w:rsidP="0041009B">
      <w:pPr>
        <w:tabs>
          <w:tab w:val="left" w:pos="3261"/>
        </w:tabs>
        <w:rPr>
          <w:rFonts w:ascii="Times New Roman" w:hAnsi="Times New Roman"/>
          <w:bCs/>
          <w:sz w:val="22"/>
        </w:rPr>
      </w:pPr>
      <w:r w:rsidRPr="00885425">
        <w:rPr>
          <w:rFonts w:ascii="Times New Roman" w:hAnsi="Times New Roman"/>
          <w:sz w:val="22"/>
        </w:rPr>
        <w:t xml:space="preserve">Please </w:t>
      </w:r>
      <w:r>
        <w:rPr>
          <w:rFonts w:ascii="Times New Roman" w:hAnsi="Times New Roman"/>
          <w:sz w:val="22"/>
        </w:rPr>
        <w:t>submit your abstract and a</w:t>
      </w:r>
      <w:r w:rsidRPr="00885425">
        <w:rPr>
          <w:rFonts w:ascii="Times New Roman" w:hAnsi="Times New Roman"/>
          <w:sz w:val="22"/>
        </w:rPr>
        <w:t xml:space="preserve"> short one paragraph biography</w:t>
      </w:r>
      <w:r w:rsidR="008E49DE">
        <w:rPr>
          <w:rFonts w:ascii="Times New Roman" w:hAnsi="Times New Roman"/>
          <w:sz w:val="22"/>
        </w:rPr>
        <w:t xml:space="preserve"> for the presenting author</w:t>
      </w:r>
      <w:r>
        <w:rPr>
          <w:rFonts w:ascii="Times New Roman" w:hAnsi="Times New Roman"/>
          <w:sz w:val="22"/>
        </w:rPr>
        <w:t xml:space="preserve"> by</w:t>
      </w:r>
      <w:r w:rsidR="009930AD">
        <w:rPr>
          <w:rFonts w:ascii="Times New Roman" w:hAnsi="Times New Roman"/>
          <w:sz w:val="22"/>
        </w:rPr>
        <w:t xml:space="preserve"> </w:t>
      </w:r>
      <w:r w:rsidR="009930AD" w:rsidRPr="009930AD">
        <w:rPr>
          <w:rFonts w:ascii="Times New Roman" w:hAnsi="Times New Roman"/>
          <w:b/>
          <w:bCs/>
          <w:sz w:val="22"/>
        </w:rPr>
        <w:t>Friday 8</w:t>
      </w:r>
      <w:r w:rsidR="009930AD" w:rsidRPr="009930AD">
        <w:rPr>
          <w:rFonts w:ascii="Times New Roman" w:hAnsi="Times New Roman"/>
          <w:b/>
          <w:bCs/>
          <w:sz w:val="22"/>
          <w:vertAlign w:val="superscript"/>
        </w:rPr>
        <w:t>th</w:t>
      </w:r>
      <w:r w:rsidR="009930AD" w:rsidRPr="009930AD">
        <w:rPr>
          <w:rFonts w:ascii="Times New Roman" w:hAnsi="Times New Roman"/>
          <w:b/>
          <w:bCs/>
          <w:sz w:val="22"/>
        </w:rPr>
        <w:t xml:space="preserve"> September 2023</w:t>
      </w:r>
      <w:r w:rsidR="009930AD">
        <w:rPr>
          <w:rFonts w:ascii="Times New Roman" w:hAnsi="Times New Roman"/>
          <w:sz w:val="22"/>
        </w:rPr>
        <w:t xml:space="preserve"> </w:t>
      </w:r>
      <w:r w:rsidRPr="004E3745">
        <w:rPr>
          <w:rFonts w:ascii="Times New Roman" w:hAnsi="Times New Roman"/>
          <w:bCs/>
          <w:sz w:val="22"/>
        </w:rPr>
        <w:t xml:space="preserve">here: </w:t>
      </w:r>
      <w:r w:rsidR="009930AD" w:rsidRPr="009930AD">
        <w:rPr>
          <w:rFonts w:ascii="Times New Roman" w:hAnsi="Times New Roman"/>
          <w:bCs/>
          <w:sz w:val="22"/>
        </w:rPr>
        <w:t> </w:t>
      </w:r>
      <w:hyperlink r:id="rId8" w:history="1">
        <w:r w:rsidR="009930AD" w:rsidRPr="009930AD">
          <w:rPr>
            <w:rStyle w:val="Hyperlink"/>
            <w:rFonts w:ascii="Times New Roman" w:hAnsi="Times New Roman"/>
            <w:bCs/>
            <w:sz w:val="22"/>
          </w:rPr>
          <w:t>https://www.conftool.org/e-textiles2023/</w:t>
        </w:r>
      </w:hyperlink>
    </w:p>
    <w:p w14:paraId="22E064D6" w14:textId="77777777" w:rsidR="009930AD" w:rsidRPr="009930AD" w:rsidRDefault="009930AD" w:rsidP="0041009B">
      <w:pPr>
        <w:tabs>
          <w:tab w:val="left" w:pos="3261"/>
        </w:tabs>
        <w:rPr>
          <w:rFonts w:ascii="Times New Roman" w:hAnsi="Times New Roman"/>
          <w:bCs/>
          <w:sz w:val="22"/>
        </w:rPr>
      </w:pPr>
    </w:p>
    <w:p w14:paraId="1369BD45" w14:textId="77D94B1E" w:rsidR="000D2D68" w:rsidRDefault="004E3745" w:rsidP="00A24882">
      <w:pPr>
        <w:tabs>
          <w:tab w:val="left" w:pos="3261"/>
        </w:tabs>
        <w:rPr>
          <w:rFonts w:ascii="Times New Roman" w:hAnsi="Times New Roman"/>
          <w:sz w:val="22"/>
        </w:rPr>
      </w:pPr>
      <w:r w:rsidRPr="004E3745">
        <w:rPr>
          <w:rFonts w:ascii="Times New Roman" w:hAnsi="Times New Roman"/>
          <w:sz w:val="22"/>
        </w:rPr>
        <w:t xml:space="preserve">Abstracts and biographies should be submitted in </w:t>
      </w:r>
      <w:r w:rsidRPr="003E6460">
        <w:rPr>
          <w:rFonts w:ascii="Times New Roman" w:hAnsi="Times New Roman"/>
          <w:b/>
          <w:bCs/>
          <w:sz w:val="22"/>
        </w:rPr>
        <w:t>PDF format</w:t>
      </w:r>
      <w:r w:rsidRPr="004E3745">
        <w:rPr>
          <w:rFonts w:ascii="Times New Roman" w:hAnsi="Times New Roman"/>
          <w:sz w:val="22"/>
        </w:rPr>
        <w:t xml:space="preserve"> and should include your </w:t>
      </w:r>
      <w:r w:rsidRPr="003E6460">
        <w:rPr>
          <w:rFonts w:ascii="Times New Roman" w:hAnsi="Times New Roman"/>
          <w:b/>
          <w:bCs/>
          <w:sz w:val="22"/>
        </w:rPr>
        <w:t>full name in the file ti</w:t>
      </w:r>
      <w:r w:rsidR="003E6460" w:rsidRPr="003E6460">
        <w:rPr>
          <w:rFonts w:ascii="Times New Roman" w:hAnsi="Times New Roman"/>
          <w:b/>
          <w:bCs/>
          <w:sz w:val="22"/>
        </w:rPr>
        <w:t>t</w:t>
      </w:r>
      <w:r w:rsidRPr="003E6460">
        <w:rPr>
          <w:rFonts w:ascii="Times New Roman" w:hAnsi="Times New Roman"/>
          <w:b/>
          <w:bCs/>
          <w:sz w:val="22"/>
        </w:rPr>
        <w:t>le</w:t>
      </w:r>
      <w:r w:rsidRPr="004E3745">
        <w:rPr>
          <w:rFonts w:ascii="Times New Roman" w:hAnsi="Times New Roman"/>
          <w:sz w:val="22"/>
        </w:rPr>
        <w:t>.</w:t>
      </w:r>
    </w:p>
    <w:p w14:paraId="5A8ECB5E" w14:textId="7449DD20" w:rsidR="00E13BB1" w:rsidRDefault="00E13BB1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50B4FC40" w14:textId="4A3E052E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48599F0F" w14:textId="3137EB20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4943FAF3" w14:textId="4FFF0B53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06626132" w14:textId="0737802D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773CFCFC" w14:textId="79C24A0D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2D9FD454" w14:textId="67A15AE0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342844B4" w14:textId="07E07480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48E21470" w14:textId="4B2226E9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783B95A1" w14:textId="77777777" w:rsidR="004E3745" w:rsidRDefault="004E3745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6850A50F" w14:textId="78D9209D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3CC52404" w14:textId="72038664" w:rsidR="006F55AB" w:rsidRDefault="006F55AB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331CC40B" w14:textId="77777777" w:rsidR="00E13BB1" w:rsidRPr="002B2DFC" w:rsidRDefault="00E13BB1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7199AD3D" w14:textId="77777777" w:rsidR="00A24882" w:rsidRPr="002B2DFC" w:rsidRDefault="00A24882" w:rsidP="00A24882">
      <w:pPr>
        <w:tabs>
          <w:tab w:val="left" w:pos="3261"/>
        </w:tabs>
        <w:rPr>
          <w:rFonts w:ascii="Times New Roman" w:hAnsi="Times New Roman"/>
          <w:b/>
          <w:sz w:val="22"/>
        </w:rPr>
      </w:pPr>
      <w:r w:rsidRPr="002B2DFC">
        <w:rPr>
          <w:rFonts w:ascii="Times New Roman" w:hAnsi="Times New Roman"/>
          <w:b/>
          <w:sz w:val="22"/>
        </w:rPr>
        <w:lastRenderedPageBreak/>
        <w:t>References</w:t>
      </w:r>
    </w:p>
    <w:p w14:paraId="2F97F5CC" w14:textId="77777777" w:rsidR="00A24882" w:rsidRDefault="00885425" w:rsidP="00885425">
      <w:pPr>
        <w:tabs>
          <w:tab w:val="left" w:pos="3261"/>
        </w:tabs>
        <w:rPr>
          <w:rFonts w:ascii="Times New Roman" w:hAnsi="Times New Roman"/>
          <w:sz w:val="20"/>
          <w:szCs w:val="20"/>
        </w:rPr>
      </w:pPr>
      <w:r w:rsidRPr="00885425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 xml:space="preserve">  </w:t>
      </w:r>
      <w:r w:rsidRPr="00885425">
        <w:rPr>
          <w:rFonts w:ascii="Times New Roman" w:hAnsi="Times New Roman"/>
          <w:sz w:val="20"/>
          <w:szCs w:val="20"/>
        </w:rPr>
        <w:t>Author 1, A.B.; Author 2, C.D. Title of the article. Abbreviated Journal Name Year, Volume, page range.</w:t>
      </w:r>
    </w:p>
    <w:p w14:paraId="73BD57AA" w14:textId="3D20325B" w:rsidR="00885425" w:rsidRDefault="00885425" w:rsidP="00885425">
      <w:pPr>
        <w:tabs>
          <w:tab w:val="left" w:pos="3261"/>
        </w:tabs>
        <w:rPr>
          <w:rFonts w:ascii="Times New Roman" w:hAnsi="Times New Roman"/>
          <w:sz w:val="20"/>
          <w:szCs w:val="20"/>
        </w:rPr>
      </w:pPr>
    </w:p>
    <w:p w14:paraId="1738AA6C" w14:textId="73EEB125" w:rsidR="006F55AB" w:rsidRDefault="006F55AB" w:rsidP="00885425">
      <w:pPr>
        <w:tabs>
          <w:tab w:val="left" w:pos="3261"/>
        </w:tabs>
        <w:rPr>
          <w:rFonts w:ascii="Times New Roman" w:hAnsi="Times New Roman"/>
          <w:sz w:val="20"/>
          <w:szCs w:val="20"/>
        </w:rPr>
      </w:pPr>
    </w:p>
    <w:p w14:paraId="270ED653" w14:textId="7F40E79E" w:rsidR="006F55AB" w:rsidRDefault="006F55AB" w:rsidP="00885425">
      <w:pPr>
        <w:tabs>
          <w:tab w:val="left" w:pos="3261"/>
        </w:tabs>
        <w:rPr>
          <w:rFonts w:ascii="Times New Roman" w:hAnsi="Times New Roman"/>
          <w:sz w:val="20"/>
          <w:szCs w:val="20"/>
        </w:rPr>
      </w:pPr>
    </w:p>
    <w:p w14:paraId="7802A4D0" w14:textId="1879A8B1" w:rsidR="006F55AB" w:rsidRDefault="006F55AB" w:rsidP="00885425">
      <w:pPr>
        <w:tabs>
          <w:tab w:val="left" w:pos="3261"/>
        </w:tabs>
        <w:rPr>
          <w:rFonts w:ascii="Times New Roman" w:hAnsi="Times New Roman"/>
          <w:sz w:val="20"/>
          <w:szCs w:val="20"/>
        </w:rPr>
      </w:pPr>
    </w:p>
    <w:p w14:paraId="3CCD913A" w14:textId="34299A79" w:rsidR="00A24882" w:rsidRPr="00B66E7F" w:rsidRDefault="00B66E7F" w:rsidP="00C5039C">
      <w:pPr>
        <w:tabs>
          <w:tab w:val="left" w:pos="3261"/>
        </w:tabs>
        <w:rPr>
          <w:rFonts w:ascii="Times New Roman" w:hAnsi="Times New Roman"/>
          <w:sz w:val="20"/>
          <w:szCs w:val="20"/>
        </w:rPr>
        <w:sectPr w:rsidR="00A24882" w:rsidRPr="00B66E7F" w:rsidSect="00EC4B55">
          <w:headerReference w:type="default" r:id="rId9"/>
          <w:pgSz w:w="11906" w:h="16838" w:code="9"/>
          <w:pgMar w:top="1418" w:right="1134" w:bottom="1134" w:left="1134" w:header="851" w:footer="992" w:gutter="0"/>
          <w:cols w:space="425"/>
          <w:docGrid w:linePitch="360"/>
        </w:sectPr>
      </w:pPr>
      <w:r>
        <w:rPr>
          <w:rFonts w:ascii="Times New Roman" w:hAnsi="Times New Roman"/>
          <w:sz w:val="20"/>
          <w:szCs w:val="20"/>
        </w:rPr>
        <w:t>Any</w:t>
      </w:r>
      <w:r w:rsidRPr="006F55AB">
        <w:rPr>
          <w:rFonts w:ascii="Times New Roman" w:hAnsi="Times New Roman"/>
          <w:sz w:val="20"/>
          <w:szCs w:val="20"/>
        </w:rPr>
        <w:t xml:space="preserve"> figures and/or tables</w:t>
      </w:r>
      <w:r w:rsidR="00390D19">
        <w:rPr>
          <w:rFonts w:ascii="Times New Roman" w:hAnsi="Times New Roman"/>
          <w:sz w:val="20"/>
          <w:szCs w:val="20"/>
        </w:rPr>
        <w:t xml:space="preserve"> should be included after the main text, only on the</w:t>
      </w:r>
      <w:r w:rsidR="006F55AB" w:rsidRPr="006F55AB">
        <w:rPr>
          <w:rFonts w:ascii="Times New Roman" w:hAnsi="Times New Roman"/>
          <w:sz w:val="20"/>
          <w:szCs w:val="20"/>
        </w:rPr>
        <w:t xml:space="preserve"> second page.</w:t>
      </w:r>
    </w:p>
    <w:p w14:paraId="30F4A6E0" w14:textId="77777777" w:rsidR="007D5D29" w:rsidRDefault="007D5D29" w:rsidP="00A24882">
      <w:pPr>
        <w:tabs>
          <w:tab w:val="left" w:pos="3261"/>
        </w:tabs>
        <w:rPr>
          <w:rFonts w:ascii="Times New Roman" w:hAnsi="Times New Roman"/>
          <w:i/>
          <w:sz w:val="22"/>
        </w:rPr>
      </w:pPr>
    </w:p>
    <w:p w14:paraId="34B2B0D3" w14:textId="77777777" w:rsidR="007D5D29" w:rsidRDefault="007D5D29" w:rsidP="00A24882">
      <w:pPr>
        <w:tabs>
          <w:tab w:val="left" w:pos="3261"/>
        </w:tabs>
        <w:rPr>
          <w:rFonts w:ascii="Times New Roman" w:hAnsi="Times New Roman"/>
          <w:i/>
          <w:sz w:val="22"/>
        </w:rPr>
      </w:pPr>
    </w:p>
    <w:p w14:paraId="12C46C47" w14:textId="5AB7C4C1" w:rsidR="007D5D29" w:rsidRDefault="001D4CC7" w:rsidP="00A24882">
      <w:pPr>
        <w:tabs>
          <w:tab w:val="left" w:pos="3261"/>
        </w:tabs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noProof/>
          <w:sz w:val="22"/>
          <w:lang w:val="en-GB" w:eastAsia="en-GB"/>
        </w:rPr>
        <w:drawing>
          <wp:inline distT="0" distB="0" distL="0" distR="0" wp14:anchorId="533FDEA9" wp14:editId="544DD8ED">
            <wp:extent cx="2451100" cy="1840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A8B67" w14:textId="77777777" w:rsidR="00A24882" w:rsidRPr="005B49BF" w:rsidRDefault="00A24882" w:rsidP="00A24882">
      <w:pPr>
        <w:tabs>
          <w:tab w:val="left" w:pos="3261"/>
        </w:tabs>
        <w:rPr>
          <w:rFonts w:ascii="Times New Roman" w:hAnsi="Times New Roman"/>
          <w:i/>
          <w:sz w:val="22"/>
        </w:rPr>
      </w:pPr>
      <w:r w:rsidRPr="00C71FD6">
        <w:rPr>
          <w:rFonts w:ascii="Times New Roman" w:hAnsi="Times New Roman"/>
          <w:b/>
          <w:i/>
          <w:sz w:val="22"/>
          <w:u w:val="single"/>
        </w:rPr>
        <w:t>Fig. 1:</w:t>
      </w:r>
      <w:r w:rsidRPr="005B49BF">
        <w:rPr>
          <w:rFonts w:ascii="Times New Roman" w:hAnsi="Times New Roman"/>
          <w:i/>
          <w:sz w:val="22"/>
        </w:rPr>
        <w:t xml:space="preserve"> </w:t>
      </w:r>
      <w:r w:rsidRPr="00A82697">
        <w:rPr>
          <w:rFonts w:ascii="Times New Roman" w:hAnsi="Times New Roman"/>
          <w:sz w:val="22"/>
        </w:rPr>
        <w:t>Figures must be placed on the second page.</w:t>
      </w:r>
      <w:r w:rsidR="00A667DD">
        <w:rPr>
          <w:rFonts w:ascii="Times New Roman" w:hAnsi="Times New Roman"/>
          <w:sz w:val="22"/>
        </w:rPr>
        <w:t xml:space="preserve"> </w:t>
      </w:r>
      <w:r w:rsidR="00A82697">
        <w:rPr>
          <w:rFonts w:ascii="Times New Roman" w:hAnsi="Times New Roman"/>
          <w:i/>
          <w:sz w:val="22"/>
        </w:rPr>
        <w:t xml:space="preserve"> </w:t>
      </w:r>
    </w:p>
    <w:p w14:paraId="3C42BD51" w14:textId="77777777" w:rsidR="00A24882" w:rsidRDefault="00A24882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6765B087" w14:textId="77777777" w:rsidR="00F42160" w:rsidRDefault="00F42160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43321EA8" w14:textId="77777777" w:rsidR="00C2249D" w:rsidRDefault="00C2249D" w:rsidP="00A24882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74CEF748" w14:textId="77777777" w:rsidR="00C71FD6" w:rsidRDefault="00C71FD6" w:rsidP="00C71FD6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42F186B5" w14:textId="77777777" w:rsidR="00F42160" w:rsidRDefault="00F42160" w:rsidP="00C71FD6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46C9A9D7" w14:textId="77777777" w:rsidR="00C2249D" w:rsidRDefault="00C2249D" w:rsidP="00C71FD6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41858003" w14:textId="58ED1D56" w:rsidR="00C71FD6" w:rsidRDefault="00C71FD6" w:rsidP="00C71FD6">
      <w:pPr>
        <w:tabs>
          <w:tab w:val="left" w:pos="3261"/>
        </w:tabs>
        <w:rPr>
          <w:rFonts w:ascii="Times New Roman" w:hAnsi="Times New Roman"/>
          <w:sz w:val="22"/>
        </w:rPr>
      </w:pPr>
      <w:r w:rsidRPr="003757F8">
        <w:rPr>
          <w:rFonts w:ascii="Times New Roman" w:hAnsi="Times New Roman"/>
          <w:b/>
          <w:i/>
          <w:sz w:val="22"/>
          <w:u w:val="single"/>
        </w:rPr>
        <w:t>Table 1:</w:t>
      </w:r>
      <w:r>
        <w:rPr>
          <w:rFonts w:ascii="Times New Roman" w:hAnsi="Times New Roman"/>
          <w:sz w:val="22"/>
        </w:rPr>
        <w:t xml:space="preserve"> </w:t>
      </w:r>
      <w:r w:rsidR="00547BD5">
        <w:rPr>
          <w:rFonts w:ascii="Times New Roman" w:hAnsi="Times New Roman"/>
          <w:sz w:val="22"/>
        </w:rPr>
        <w:t>Tables must be placed on the second page.</w:t>
      </w:r>
    </w:p>
    <w:p w14:paraId="398CC3F0" w14:textId="77777777" w:rsidR="00C71FD6" w:rsidRDefault="00C71FD6" w:rsidP="00C71FD6">
      <w:pPr>
        <w:tabs>
          <w:tab w:val="left" w:pos="3261"/>
        </w:tabs>
        <w:rPr>
          <w:rFonts w:ascii="Times New Roman" w:hAnsi="Times New Roman"/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34"/>
        <w:gridCol w:w="1134"/>
        <w:gridCol w:w="1134"/>
        <w:gridCol w:w="1134"/>
      </w:tblGrid>
      <w:tr w:rsidR="00C71FD6" w:rsidRPr="00A72B0C" w14:paraId="530918A4" w14:textId="77777777" w:rsidTr="00A8327C">
        <w:trPr>
          <w:jc w:val="center"/>
        </w:trPr>
        <w:tc>
          <w:tcPr>
            <w:tcW w:w="1134" w:type="dxa"/>
          </w:tcPr>
          <w:p w14:paraId="6845A7A6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533D86DC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7A6B93EA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0C166ABA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C71FD6" w:rsidRPr="00A72B0C" w14:paraId="558DCC9F" w14:textId="77777777" w:rsidTr="00A8327C">
        <w:trPr>
          <w:jc w:val="center"/>
        </w:trPr>
        <w:tc>
          <w:tcPr>
            <w:tcW w:w="1134" w:type="dxa"/>
          </w:tcPr>
          <w:p w14:paraId="1F0338D3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59A7CA0C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14FF0E92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17DEB336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C71FD6" w:rsidRPr="00A72B0C" w14:paraId="771AE0EC" w14:textId="77777777" w:rsidTr="00A8327C">
        <w:trPr>
          <w:jc w:val="center"/>
        </w:trPr>
        <w:tc>
          <w:tcPr>
            <w:tcW w:w="1134" w:type="dxa"/>
          </w:tcPr>
          <w:p w14:paraId="3BEFDDD5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7C1E07B2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271A3745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33C7126E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C71FD6" w:rsidRPr="00A72B0C" w14:paraId="4937EDAA" w14:textId="77777777" w:rsidTr="00A8327C">
        <w:trPr>
          <w:jc w:val="center"/>
        </w:trPr>
        <w:tc>
          <w:tcPr>
            <w:tcW w:w="1134" w:type="dxa"/>
          </w:tcPr>
          <w:p w14:paraId="5D33AB34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223BD245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6BFE5584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</w:tcPr>
          <w:p w14:paraId="1723887D" w14:textId="77777777" w:rsidR="00C71FD6" w:rsidRPr="00A72B0C" w:rsidRDefault="00C71FD6" w:rsidP="00A8327C">
            <w:pPr>
              <w:tabs>
                <w:tab w:val="left" w:pos="3261"/>
              </w:tabs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14:paraId="01A56CD3" w14:textId="77777777" w:rsidR="00C71FD6" w:rsidRDefault="00C71FD6" w:rsidP="00C71FD6">
      <w:pPr>
        <w:tabs>
          <w:tab w:val="left" w:pos="3261"/>
        </w:tabs>
        <w:rPr>
          <w:rFonts w:ascii="Times New Roman" w:hAnsi="Times New Roman"/>
          <w:sz w:val="22"/>
        </w:rPr>
      </w:pPr>
    </w:p>
    <w:p w14:paraId="424C9ADE" w14:textId="77777777" w:rsidR="00C71FD6" w:rsidRDefault="00C71FD6" w:rsidP="00A24882">
      <w:pPr>
        <w:tabs>
          <w:tab w:val="left" w:pos="3261"/>
        </w:tabs>
        <w:rPr>
          <w:rFonts w:ascii="Times New Roman" w:hAnsi="Times New Roman"/>
          <w:i/>
          <w:sz w:val="22"/>
        </w:rPr>
      </w:pPr>
    </w:p>
    <w:p w14:paraId="0FDE03AE" w14:textId="77777777" w:rsidR="00C71FD6" w:rsidRPr="005B49BF" w:rsidRDefault="00C71FD6" w:rsidP="00A24882">
      <w:pPr>
        <w:tabs>
          <w:tab w:val="left" w:pos="3261"/>
        </w:tabs>
        <w:rPr>
          <w:rFonts w:ascii="Times New Roman" w:hAnsi="Times New Roman"/>
          <w:i/>
          <w:sz w:val="22"/>
        </w:rPr>
      </w:pPr>
    </w:p>
    <w:sectPr w:rsidR="00C71FD6" w:rsidRPr="005B49BF" w:rsidSect="00EC4B55">
      <w:type w:val="continuous"/>
      <w:pgSz w:w="11906" w:h="16838" w:code="9"/>
      <w:pgMar w:top="1418" w:right="1134" w:bottom="1134" w:left="113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B9AA" w14:textId="77777777" w:rsidR="00DC4992" w:rsidRDefault="00DC4992" w:rsidP="00A24882">
      <w:r>
        <w:separator/>
      </w:r>
    </w:p>
  </w:endnote>
  <w:endnote w:type="continuationSeparator" w:id="0">
    <w:p w14:paraId="3FCAB430" w14:textId="77777777" w:rsidR="00DC4992" w:rsidRDefault="00DC4992" w:rsidP="00A2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2F7F" w14:textId="77777777" w:rsidR="00DC4992" w:rsidRDefault="00DC4992" w:rsidP="00A24882">
      <w:r>
        <w:separator/>
      </w:r>
    </w:p>
  </w:footnote>
  <w:footnote w:type="continuationSeparator" w:id="0">
    <w:p w14:paraId="01553C38" w14:textId="77777777" w:rsidR="00DC4992" w:rsidRDefault="00DC4992" w:rsidP="00A24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CD1B" w14:textId="77777777" w:rsidR="00F00C55" w:rsidRPr="00F00C55" w:rsidRDefault="007D5D29" w:rsidP="007D5D29">
    <w:pPr>
      <w:pStyle w:val="Header"/>
      <w:tabs>
        <w:tab w:val="clear" w:pos="4252"/>
        <w:tab w:val="clear" w:pos="8504"/>
        <w:tab w:val="center" w:pos="4819"/>
        <w:tab w:val="right" w:pos="9638"/>
      </w:tabs>
      <w:jc w:val="right"/>
      <w:rPr>
        <w:lang w:val="pl-PL"/>
      </w:rPr>
    </w:pPr>
    <w:r>
      <w:rPr>
        <w:lang w:val="pl-PL"/>
      </w:rPr>
      <w:tab/>
    </w:r>
    <w:r w:rsidR="001D4CC7">
      <w:rPr>
        <w:noProof/>
        <w:lang w:val="en-GB" w:eastAsia="en-GB"/>
      </w:rPr>
      <w:drawing>
        <wp:inline distT="0" distB="0" distL="0" distR="0" wp14:anchorId="02BD8E2D" wp14:editId="3D03FA56">
          <wp:extent cx="2279650" cy="647700"/>
          <wp:effectExtent l="0" t="0" r="0" b="0"/>
          <wp:docPr id="1" name="Picture 1" descr="\\filestore.soton.ac.uk\users\rji1e18\mydocuments\Images\Network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\\filestore.soton.ac.uk\users\rji1e18\mydocuments\Images\Network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5E92"/>
    <w:multiLevelType w:val="hybridMultilevel"/>
    <w:tmpl w:val="DE061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A31"/>
    <w:multiLevelType w:val="multilevel"/>
    <w:tmpl w:val="07E2D1FA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entative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</w:lvl>
  </w:abstractNum>
  <w:num w:numId="1" w16cid:durableId="40637609">
    <w:abstractNumId w:val="1"/>
  </w:num>
  <w:num w:numId="2" w16cid:durableId="161567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840"/>
  <w:hyphenationZone w:val="357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31"/>
    <w:rsid w:val="00024BDA"/>
    <w:rsid w:val="000623D8"/>
    <w:rsid w:val="000836D3"/>
    <w:rsid w:val="000D2D68"/>
    <w:rsid w:val="000D4751"/>
    <w:rsid w:val="001C643A"/>
    <w:rsid w:val="001D4CC7"/>
    <w:rsid w:val="00200024"/>
    <w:rsid w:val="00243195"/>
    <w:rsid w:val="00264EA9"/>
    <w:rsid w:val="00292A2C"/>
    <w:rsid w:val="002B2DFC"/>
    <w:rsid w:val="003757F8"/>
    <w:rsid w:val="00390D19"/>
    <w:rsid w:val="00394B2B"/>
    <w:rsid w:val="003A195F"/>
    <w:rsid w:val="003B2E5A"/>
    <w:rsid w:val="003E6460"/>
    <w:rsid w:val="0041009B"/>
    <w:rsid w:val="00424128"/>
    <w:rsid w:val="0043523C"/>
    <w:rsid w:val="004368CF"/>
    <w:rsid w:val="004A7C6A"/>
    <w:rsid w:val="004E3745"/>
    <w:rsid w:val="004E427F"/>
    <w:rsid w:val="004F232D"/>
    <w:rsid w:val="005256EC"/>
    <w:rsid w:val="00547BD5"/>
    <w:rsid w:val="005634BA"/>
    <w:rsid w:val="00565765"/>
    <w:rsid w:val="0060156E"/>
    <w:rsid w:val="006270DC"/>
    <w:rsid w:val="00631C55"/>
    <w:rsid w:val="00634319"/>
    <w:rsid w:val="00696438"/>
    <w:rsid w:val="006C0C54"/>
    <w:rsid w:val="006C1FEA"/>
    <w:rsid w:val="006D03EE"/>
    <w:rsid w:val="006D6895"/>
    <w:rsid w:val="006F55AB"/>
    <w:rsid w:val="00775E50"/>
    <w:rsid w:val="00780AFF"/>
    <w:rsid w:val="00785FFB"/>
    <w:rsid w:val="007A1948"/>
    <w:rsid w:val="007D5D29"/>
    <w:rsid w:val="007D5F75"/>
    <w:rsid w:val="00824031"/>
    <w:rsid w:val="00877C33"/>
    <w:rsid w:val="00885425"/>
    <w:rsid w:val="008B3E6E"/>
    <w:rsid w:val="008C183A"/>
    <w:rsid w:val="008E49DE"/>
    <w:rsid w:val="008F25CF"/>
    <w:rsid w:val="009112B8"/>
    <w:rsid w:val="009319A0"/>
    <w:rsid w:val="00941669"/>
    <w:rsid w:val="009930AD"/>
    <w:rsid w:val="009C0BB7"/>
    <w:rsid w:val="009F493E"/>
    <w:rsid w:val="00A107E0"/>
    <w:rsid w:val="00A24882"/>
    <w:rsid w:val="00A5148F"/>
    <w:rsid w:val="00A62E20"/>
    <w:rsid w:val="00A636E1"/>
    <w:rsid w:val="00A667DD"/>
    <w:rsid w:val="00A82697"/>
    <w:rsid w:val="00A8327C"/>
    <w:rsid w:val="00AC6FAC"/>
    <w:rsid w:val="00AF1CC5"/>
    <w:rsid w:val="00B66E7F"/>
    <w:rsid w:val="00B92E73"/>
    <w:rsid w:val="00BB3AFD"/>
    <w:rsid w:val="00BF0196"/>
    <w:rsid w:val="00C2249D"/>
    <w:rsid w:val="00C2776F"/>
    <w:rsid w:val="00C34E26"/>
    <w:rsid w:val="00C5039C"/>
    <w:rsid w:val="00C61524"/>
    <w:rsid w:val="00C71FD6"/>
    <w:rsid w:val="00CC0C61"/>
    <w:rsid w:val="00CC7D9F"/>
    <w:rsid w:val="00CD31C6"/>
    <w:rsid w:val="00D01CD6"/>
    <w:rsid w:val="00D17C31"/>
    <w:rsid w:val="00D263B9"/>
    <w:rsid w:val="00DA716D"/>
    <w:rsid w:val="00DC4992"/>
    <w:rsid w:val="00DF7017"/>
    <w:rsid w:val="00E13BB1"/>
    <w:rsid w:val="00E178D8"/>
    <w:rsid w:val="00E310F6"/>
    <w:rsid w:val="00E412CB"/>
    <w:rsid w:val="00E872C9"/>
    <w:rsid w:val="00EB339D"/>
    <w:rsid w:val="00EC4B55"/>
    <w:rsid w:val="00F00C55"/>
    <w:rsid w:val="00F02800"/>
    <w:rsid w:val="00F369EE"/>
    <w:rsid w:val="00F42160"/>
    <w:rsid w:val="00F826F1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01B3A"/>
  <w15:chartTrackingRefBased/>
  <w15:docId w15:val="{B8DDDCBE-5097-48E9-B01F-F6F4DE68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EE8"/>
    <w:pPr>
      <w:widowControl w:val="0"/>
      <w:jc w:val="both"/>
    </w:pPr>
    <w:rPr>
      <w:kern w:val="2"/>
      <w:sz w:val="21"/>
      <w:szCs w:val="22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2C12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9B5FC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semiHidden/>
    <w:rsid w:val="00AA19BD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AA19BD"/>
    <w:rPr>
      <w:rFonts w:cs="Times New Roman"/>
    </w:rPr>
  </w:style>
  <w:style w:type="paragraph" w:styleId="Footer">
    <w:name w:val="footer"/>
    <w:basedOn w:val="Normal"/>
    <w:link w:val="FooterChar"/>
    <w:semiHidden/>
    <w:rsid w:val="00AA19BD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FooterChar">
    <w:name w:val="Footer Char"/>
    <w:link w:val="Footer"/>
    <w:semiHidden/>
    <w:locked/>
    <w:rsid w:val="00AA19BD"/>
    <w:rPr>
      <w:rFonts w:cs="Times New Roman"/>
    </w:rPr>
  </w:style>
  <w:style w:type="character" w:styleId="CommentReference">
    <w:name w:val="annotation reference"/>
    <w:rsid w:val="005B49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49BF"/>
    <w:rPr>
      <w:sz w:val="20"/>
      <w:szCs w:val="20"/>
    </w:rPr>
  </w:style>
  <w:style w:type="character" w:customStyle="1" w:styleId="CommentTextChar">
    <w:name w:val="Comment Text Char"/>
    <w:link w:val="CommentText"/>
    <w:rsid w:val="005B49BF"/>
    <w:rPr>
      <w:kern w:val="2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B49BF"/>
    <w:rPr>
      <w:b/>
      <w:bCs/>
    </w:rPr>
  </w:style>
  <w:style w:type="character" w:customStyle="1" w:styleId="CommentSubjectChar">
    <w:name w:val="Comment Subject Char"/>
    <w:link w:val="CommentSubject"/>
    <w:rsid w:val="005B49BF"/>
    <w:rPr>
      <w:b/>
      <w:bCs/>
      <w:kern w:val="2"/>
      <w:lang w:val="en-US" w:eastAsia="ja-JP"/>
    </w:rPr>
  </w:style>
  <w:style w:type="paragraph" w:styleId="BalloonText">
    <w:name w:val="Balloon Text"/>
    <w:basedOn w:val="Normal"/>
    <w:link w:val="BalloonTextChar"/>
    <w:rsid w:val="005B49B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B49BF"/>
    <w:rPr>
      <w:rFonts w:ascii="Tahoma" w:hAnsi="Tahoma" w:cs="Tahoma"/>
      <w:kern w:val="2"/>
      <w:sz w:val="16"/>
      <w:szCs w:val="16"/>
      <w:lang w:val="en-US" w:eastAsia="ja-JP"/>
    </w:rPr>
  </w:style>
  <w:style w:type="paragraph" w:styleId="NormalWeb">
    <w:name w:val="Normal (Web)"/>
    <w:basedOn w:val="Normal"/>
    <w:rsid w:val="004A7C6A"/>
    <w:pPr>
      <w:widowControl/>
      <w:spacing w:line="260" w:lineRule="atLeast"/>
    </w:pPr>
    <w:rPr>
      <w:rFonts w:ascii="Palatino Linotype" w:eastAsia="SimSun" w:hAnsi="Palatino Linotype"/>
      <w:color w:val="000000"/>
      <w:kern w:val="0"/>
      <w:sz w:val="20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41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tool.org/e-textiles202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tbriand\Desktop\Abstract_guideline_EurosensorsXIII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FB790-F9F6-4927-B395-96B359EA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Abstract_guideline_EurosensorsXIII 2009.dot</Template>
  <TotalTime>5</TotalTime>
  <Pages>2</Pages>
  <Words>321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Title of Your Paper</vt:lpstr>
      <vt:lpstr>Title of Your Paper</vt:lpstr>
    </vt:vector>
  </TitlesOfParts>
  <Company>TEI-A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Paper</dc:title>
  <dc:subject/>
  <dc:creator>Diskus</dc:creator>
  <cp:keywords/>
  <cp:lastModifiedBy>Beckie Isaia</cp:lastModifiedBy>
  <cp:revision>2</cp:revision>
  <cp:lastPrinted>2010-03-02T12:39:00Z</cp:lastPrinted>
  <dcterms:created xsi:type="dcterms:W3CDTF">2023-04-28T11:09:00Z</dcterms:created>
  <dcterms:modified xsi:type="dcterms:W3CDTF">2023-04-28T11:09:00Z</dcterms:modified>
</cp:coreProperties>
</file>